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6B" w:rsidRDefault="00604338">
      <w:pPr>
        <w:rPr>
          <w:b/>
        </w:rPr>
      </w:pPr>
      <w:bookmarkStart w:id="0" w:name="_GoBack"/>
      <w:bookmarkEnd w:id="0"/>
      <w:r>
        <w:rPr>
          <w:b/>
        </w:rPr>
        <w:t xml:space="preserve">Resposta: </w:t>
      </w:r>
    </w:p>
    <w:p w:rsidR="003E5E6B" w:rsidRDefault="003E5E6B">
      <w:pPr>
        <w:pStyle w:val="Standard"/>
      </w:pPr>
    </w:p>
    <w:p w:rsidR="003E5E6B" w:rsidRDefault="00604338">
      <w:pPr>
        <w:pStyle w:val="Standard"/>
      </w:pPr>
      <w:r>
        <w:t>Tabela criada no astah.</w:t>
      </w:r>
    </w:p>
    <w:sectPr w:rsidR="003E5E6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338" w:rsidRDefault="00604338">
      <w:r>
        <w:separator/>
      </w:r>
    </w:p>
  </w:endnote>
  <w:endnote w:type="continuationSeparator" w:id="0">
    <w:p w:rsidR="00604338" w:rsidRDefault="00604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338" w:rsidRDefault="00604338">
      <w:r>
        <w:rPr>
          <w:color w:val="000000"/>
        </w:rPr>
        <w:separator/>
      </w:r>
    </w:p>
  </w:footnote>
  <w:footnote w:type="continuationSeparator" w:id="0">
    <w:p w:rsidR="00604338" w:rsidRDefault="00604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E5E6B"/>
    <w:rsid w:val="003E5E6B"/>
    <w:rsid w:val="005B2BDB"/>
    <w:rsid w:val="0060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CECF98-7928-464D-B5DD-2544AF5D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2017-11-23T12:44:00Z</dcterms:created>
  <dcterms:modified xsi:type="dcterms:W3CDTF">2017-11-23T12:44:00Z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