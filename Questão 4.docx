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7F" w:rsidRDefault="00C66C40">
      <w:pPr>
        <w:rPr>
          <w:b/>
        </w:rPr>
      </w:pPr>
      <w:bookmarkStart w:id="0" w:name="_GoBack"/>
      <w:bookmarkEnd w:id="0"/>
      <w:r>
        <w:rPr>
          <w:b/>
        </w:rPr>
        <w:t xml:space="preserve">Resposta: </w:t>
      </w:r>
    </w:p>
    <w:p w:rsidR="008E157F" w:rsidRDefault="008E157F">
      <w:pPr>
        <w:pStyle w:val="Standard"/>
      </w:pPr>
    </w:p>
    <w:p w:rsidR="008E157F" w:rsidRDefault="00C66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eastAsia="Times New Roman" w:hAnsi="Calibri" w:cs="Courier New"/>
          <w:b/>
          <w:color w:val="2E2F32"/>
          <w:kern w:val="0"/>
        </w:rPr>
      </w:pPr>
      <w:r>
        <w:rPr>
          <w:rFonts w:ascii="Calibri" w:eastAsia="Times New Roman" w:hAnsi="Calibri" w:cs="Courier New"/>
          <w:b/>
          <w:color w:val="2E2F32"/>
          <w:kern w:val="0"/>
        </w:rPr>
        <w:t>A Diferença entre Teste e Debugging e que Teste de software:</w:t>
      </w:r>
    </w:p>
    <w:p w:rsidR="008E157F" w:rsidRDefault="008E1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eastAsia="Times New Roman" w:hAnsi="Calibri" w:cs="Courier New"/>
          <w:color w:val="2E2F32"/>
          <w:kern w:val="0"/>
        </w:rPr>
      </w:pPr>
    </w:p>
    <w:p w:rsidR="008E157F" w:rsidRDefault="00C66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eastAsia="Times New Roman" w:hAnsi="Calibri" w:cs="Courier New"/>
          <w:color w:val="2E2F32"/>
          <w:kern w:val="0"/>
        </w:rPr>
      </w:pPr>
      <w:r>
        <w:rPr>
          <w:rFonts w:ascii="Calibri" w:eastAsia="Times New Roman" w:hAnsi="Calibri" w:cs="Courier New"/>
          <w:color w:val="2E2F32"/>
          <w:kern w:val="0"/>
        </w:rPr>
        <w:t xml:space="preserve"> Técnica dinâmica e principal, executar a implementação e analisar resultados. Podem revelar presença de </w:t>
      </w:r>
      <w:r>
        <w:rPr>
          <w:rFonts w:ascii="Calibri" w:eastAsia="Times New Roman" w:hAnsi="Calibri" w:cs="Courier New"/>
          <w:color w:val="2E2F32"/>
          <w:kern w:val="0"/>
        </w:rPr>
        <w:t>erros, não a sua ausência.</w:t>
      </w:r>
    </w:p>
    <w:p w:rsidR="008E157F" w:rsidRDefault="00C66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eastAsia="Times New Roman" w:hAnsi="Calibri" w:cs="Courier New"/>
          <w:color w:val="2E2F32"/>
          <w:kern w:val="0"/>
        </w:rPr>
      </w:pPr>
      <w:r>
        <w:rPr>
          <w:rFonts w:ascii="Calibri" w:eastAsia="Times New Roman" w:hAnsi="Calibri" w:cs="Courier New"/>
          <w:color w:val="2E2F32"/>
          <w:kern w:val="0"/>
        </w:rPr>
        <w:t>debugging são processos feitos de forma intercalada, ao encontrar um erro ele é prontamente corrigido.</w:t>
      </w:r>
    </w:p>
    <w:p w:rsidR="008E157F" w:rsidRDefault="00C66C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alibri" w:eastAsia="Times New Roman" w:hAnsi="Calibri" w:cs="Courier New"/>
          <w:color w:val="2E2F32"/>
          <w:kern w:val="0"/>
        </w:rPr>
      </w:pPr>
      <w:r>
        <w:rPr>
          <w:rFonts w:ascii="Calibri" w:eastAsia="Times New Roman" w:hAnsi="Calibri" w:cs="Courier New"/>
          <w:color w:val="2E2F32"/>
          <w:kern w:val="0"/>
        </w:rPr>
        <w:t>Debugging: localiza e corrige os defeitos.</w:t>
      </w:r>
    </w:p>
    <w:p w:rsidR="008E157F" w:rsidRDefault="00C66C40">
      <w:pPr>
        <w:pStyle w:val="Standard"/>
      </w:pPr>
      <w:r>
        <w:rPr>
          <w:rFonts w:ascii="Calibri" w:hAnsi="Calibri"/>
        </w:rPr>
        <w:t xml:space="preserve"> Resumindo, Teste é você fazer o teste para ver se o seu projeto ou programa possui</w:t>
      </w:r>
      <w:r>
        <w:rPr>
          <w:rFonts w:ascii="Calibri" w:hAnsi="Calibri"/>
        </w:rPr>
        <w:t xml:space="preserve"> algum defeito, é identificar algo de errado, Já o debugging (depuração) é pegar algo que está quebrado e conserta-lo</w:t>
      </w:r>
    </w:p>
    <w:sectPr w:rsidR="008E157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C40" w:rsidRDefault="00C66C40">
      <w:r>
        <w:separator/>
      </w:r>
    </w:p>
  </w:endnote>
  <w:endnote w:type="continuationSeparator" w:id="0">
    <w:p w:rsidR="00C66C40" w:rsidRDefault="00C6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C40" w:rsidRDefault="00C66C40">
      <w:r>
        <w:rPr>
          <w:color w:val="000000"/>
        </w:rPr>
        <w:separator/>
      </w:r>
    </w:p>
  </w:footnote>
  <w:footnote w:type="continuationSeparator" w:id="0">
    <w:p w:rsidR="00C66C40" w:rsidRDefault="00C66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E157F"/>
    <w:rsid w:val="007B381D"/>
    <w:rsid w:val="008E157F"/>
    <w:rsid w:val="00C6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BA96D-C96C-4B98-9AC8-44D57B60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-formataoHTML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-formataoHTMLChar">
    <w:name w:val="Pré-formatação HTML Char"/>
    <w:basedOn w:val="Fontepargpadro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2017-11-23T12:44:00Z</dcterms:created>
  <dcterms:modified xsi:type="dcterms:W3CDTF">2017-11-23T12:44:00Z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